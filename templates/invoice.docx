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1Light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a0" w:noVBand="1" w:noHBand="1" w:lastColumn="0" w:firstColumn="1" w:lastRow="0" w:firstRow="1"/>
      </w:tblPr>
      <w:tblGrid>
        <w:gridCol w:w="1834"/>
        <w:gridCol w:w="2057"/>
        <w:gridCol w:w="1140"/>
        <w:gridCol w:w="819"/>
        <w:gridCol w:w="1468"/>
        <w:gridCol w:w="1415"/>
        <w:gridCol w:w="1346"/>
      </w:tblGrid>
      <w:tr>
        <w:trPr>
          <w:trHeight w:val="1590" w:hRule="atLeast"/>
        </w:trPr>
        <w:tc>
          <w:tcPr>
            <w:tcW w:w="5031" w:type="dxa"/>
            <w:gridSpan w:val="3"/>
            <w:tcBorders>
              <w:top w:val="single" w:sz="4" w:space="0" w:color="A6A6A6"/>
              <w:left w:val="single" w:sz="4" w:space="0" w:color="A6A6A6"/>
              <w:bottom w:val="single" w:sz="12" w:space="0" w:color="666666"/>
              <w:right w:val="single" w:sz="4" w:space="0" w:color="A6A6A6"/>
              <w:insideH w:val="single" w:sz="12" w:space="0" w:color="666666"/>
              <w:insideV w:val="single" w:sz="4" w:space="0" w:color="A6A6A6"/>
            </w:tcBorders>
            <w:shd w:fill="auto" w:val="clear"/>
            <w:tcMar>
              <w:left w:w="0" w:type="dxa"/>
            </w:tcMar>
          </w:tcPr>
          <w:sdt>
            <w:sdtPr>
              <w:text/>
              <w:id w:val="1268109791"/>
              <w:dataBinding w:prefixMappings="xmlns:ns0='http://schemas.openxmlformats.org/officeDocument/2006/extended-properties' " w:xpath="/ns0:Properties[1]/ns0:Company[1]" w:storeItemID="{6668398D-A668-4E3E-A5EB-62B293D839F1}"/>
              <w:alias w:val="Enter company name:"/>
            </w:sdtPr>
            <w:sdtContent>
              <w:p>
                <w:pPr>
                  <w:pStyle w:val="Heading1"/>
                  <w:spacing w:lineRule="auto" w:line="240"/>
                  <w:rPr>
                    <w:bCs/>
                  </w:rPr>
                </w:pPr>
                <w:bookmarkStart w:id="0" w:name="_GoBack"/>
                <w:bookmarkEnd w:id="0"/>
                <w:r>
                  <w:rPr>
                    <w:bCs/>
                  </w:rPr>
                  <w:t>{</w:t>
                </w:r>
                <w:r>
                  <w:rPr>
                    <w:bCs/>
                  </w:rPr>
                  <w:t>C</w:t>
                </w:r>
                <w:r>
                  <w:rPr>
                    <w:bCs/>
                  </w:rPr>
                  <w:t>OMPANY_NAME}</w:t>
                </w:r>
              </w:p>
            </w:sdtContent>
          </w:sdt>
          <w:p>
            <w:pPr>
              <w:pStyle w:val="Slogan"/>
              <w:spacing w:lineRule="auto" w:line="240"/>
              <w:rPr>
                <w:bCs/>
              </w:rPr>
            </w:pPr>
            <w:r>
              <w:rPr>
                <w:bCs/>
              </w:rPr>
              <w:t>{COMPANY_SLOGAN}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{CO_ADDRESS}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{CO_CSV}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{CO_PHONE} {CO_FAX}</w:t>
            </w:r>
          </w:p>
        </w:tc>
        <w:tc>
          <w:tcPr>
            <w:tcW w:w="5048" w:type="dxa"/>
            <w:gridSpan w:val="4"/>
            <w:tcBorders>
              <w:top w:val="single" w:sz="4" w:space="0" w:color="A6A6A6"/>
              <w:left w:val="single" w:sz="4" w:space="0" w:color="A6A6A6"/>
              <w:bottom w:val="single" w:sz="12" w:space="0" w:color="666666"/>
              <w:right w:val="single" w:sz="4" w:space="0" w:color="A6A6A6"/>
              <w:insideH w:val="single" w:sz="12" w:space="0" w:color="666666"/>
              <w:insideV w:val="single" w:sz="4" w:space="0" w:color="A6A6A6"/>
            </w:tcBorders>
            <w:shd w:fill="auto" w:val="clear"/>
            <w:tcMar>
              <w:left w:w="0" w:type="dxa"/>
            </w:tcMar>
          </w:tcPr>
          <w:p>
            <w:pPr>
              <w:pStyle w:val="Title"/>
              <w:spacing w:lineRule="auto" w:line="240"/>
              <w:rPr>
                <w:bCs/>
              </w:rPr>
            </w:pPr>
            <w:r>
              <w:rPr>
                <w:bCs/>
              </w:rPr>
              <w:t>INVOICE</w:t>
            </w:r>
          </w:p>
          <w:p>
            <w:pPr>
              <w:pStyle w:val="Heading2"/>
              <w:spacing w:lineRule="auto" w:line="240"/>
              <w:rPr>
                <w:bCs/>
              </w:rPr>
            </w:pPr>
            <w:r>
              <w:rPr>
                <w:bCs/>
              </w:rPr>
              <w:t>Invoice #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{INV_NUM}</w:t>
            </w:r>
          </w:p>
          <w:p>
            <w:pPr>
              <w:pStyle w:val="Heading2"/>
              <w:spacing w:lineRule="auto" w:line="240"/>
              <w:rPr>
                <w:bCs/>
              </w:rPr>
            </w:pPr>
            <w:r>
              <w:rPr>
                <w:bCs/>
              </w:rPr>
              <w:t>Date: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{INV_</w:t>
            </w:r>
            <w:r>
              <w:rPr>
                <w:bCs/>
              </w:rPr>
              <w:t>Date</w:t>
            </w:r>
            <w:r>
              <w:rPr>
                <w:bCs/>
              </w:rPr>
              <w:t>}</w:t>
            </w:r>
          </w:p>
        </w:tc>
      </w:tr>
      <w:tr>
        <w:trPr>
          <w:trHeight w:val="1440" w:hRule="atLeast"/>
        </w:trPr>
        <w:tc>
          <w:tcPr>
            <w:tcW w:w="503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top w:w="259" w:type="dxa"/>
              <w:left w:w="0" w:type="dxa"/>
            </w:tcMar>
          </w:tcPr>
          <w:p>
            <w:pPr>
              <w:pStyle w:val="Heading3"/>
              <w:spacing w:lineRule="auto" w:line="240"/>
              <w:rPr>
                <w:bCs/>
              </w:rPr>
            </w:pPr>
            <w:r>
              <w:rPr>
                <w:bCs/>
              </w:rPr>
              <w:t>To: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{CUSTOMER_NAME}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{CO_CUSTOMER}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{CUSTOMER_BILLING_ADDRESS}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{CUSTOMER_BILLING_CSV}</w:t>
            </w:r>
          </w:p>
          <w:p>
            <w:pPr>
              <w:pStyle w:val="Normal"/>
              <w:spacing w:lineRule="auto" w:line="240"/>
              <w:rPr>
                <w:bCs/>
              </w:rPr>
            </w:pPr>
            <w:r>
              <w:rPr>
                <w:bCs/>
              </w:rPr>
              <w:t>{CUSTOMER_PHONE}</w:t>
            </w:r>
          </w:p>
        </w:tc>
        <w:tc>
          <w:tcPr>
            <w:tcW w:w="504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top w:w="259" w:type="dxa"/>
              <w:left w:w="0" w:type="dxa"/>
            </w:tcMar>
          </w:tcPr>
          <w:p>
            <w:pPr>
              <w:pStyle w:val="Heading3"/>
              <w:spacing w:lineRule="auto" w:line="240"/>
              <w:rPr/>
            </w:pPr>
            <w:r>
              <w:rPr/>
              <w:t>Ship To: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{CUSTOMER_NAME}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{CO_CUSTOMER}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{CUSTOMER_SHIP_ADDRESS}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{CUSTOMER_SHIP_CSV}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{CUSTOMER_PHONE}</w:t>
            </w:r>
          </w:p>
        </w:tc>
      </w:tr>
      <w:tr>
        <w:trPr>
          <w:trHeight w:val="1152" w:hRule="atLeast"/>
        </w:trPr>
        <w:tc>
          <w:tcPr>
            <w:tcW w:w="1007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top w:w="317" w:type="dxa"/>
              <w:left w:w="110" w:type="dxa"/>
              <w:bottom w:w="317" w:type="dxa"/>
              <w:right w:w="115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lineRule="auto" w:line="264"/>
              <w:outlineLvl w:val="2"/>
              <w:rPr>
                <w:bCs/>
              </w:rPr>
            </w:pPr>
            <w:r>
              <w:rPr>
                <w:bCs/>
              </w:rPr>
              <w:t>Comments or special instructions:</w:t>
            </w:r>
          </w:p>
          <w:p>
            <w:pPr>
              <w:pStyle w:val="Normal"/>
              <w:spacing w:lineRule="auto" w:line="264"/>
              <w:rPr>
                <w:bCs/>
              </w:rPr>
            </w:pPr>
            <w:r>
              <w:rPr>
                <w:bCs/>
              </w:rPr>
              <w:t>To get started right away, just tap any placeholder text (such as this) and start typing to replace it with your own.</w:t>
            </w:r>
          </w:p>
        </w:tc>
      </w:tr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SALESPERSON</w:t>
            </w:r>
          </w:p>
        </w:tc>
        <w:tc>
          <w:tcPr>
            <w:tcW w:w="2057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P.O. NUMBER</w:t>
            </w:r>
          </w:p>
        </w:tc>
        <w:tc>
          <w:tcPr>
            <w:tcW w:w="1959" w:type="dxa"/>
            <w:gridSpan w:val="2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REQUISITIONER</w:t>
            </w:r>
          </w:p>
        </w:tc>
        <w:tc>
          <w:tcPr>
            <w:tcW w:w="1468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SHIPPED VIA</w:t>
            </w:r>
          </w:p>
        </w:tc>
        <w:tc>
          <w:tcPr>
            <w:tcW w:w="1415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F.O.B. POINT</w:t>
            </w:r>
          </w:p>
        </w:tc>
        <w:tc>
          <w:tcPr>
            <w:tcW w:w="1346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TERMS</w:t>
            </w:r>
          </w:p>
        </w:tc>
      </w:tr>
      <w:tr>
        <w:trPr>
          <w:trHeight w:val="576" w:hRule="atLeast"/>
        </w:trPr>
        <w:tc>
          <w:tcPr>
            <w:tcW w:w="18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rPr>
                <w:b/>
                <w:b/>
                <w:bCs/>
              </w:rPr>
            </w:pPr>
            <w:r>
              <w:rPr>
                <w:b/>
                <w:bCs/>
              </w:rPr>
              <w:t>{SALESPERSON}</w:t>
            </w:r>
          </w:p>
        </w:tc>
        <w:tc>
          <w:tcPr>
            <w:tcW w:w="2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{PO_NUMBER}</w:t>
            </w:r>
          </w:p>
        </w:tc>
        <w:tc>
          <w:tcPr>
            <w:tcW w:w="195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{REQUISITIONER}</w:t>
            </w:r>
          </w:p>
        </w:tc>
        <w:tc>
          <w:tcPr>
            <w:tcW w:w="146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{SHIPMETHOD}</w:t>
            </w:r>
          </w:p>
        </w:tc>
        <w:tc>
          <w:tcPr>
            <w:tcW w:w="1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{FOB}</w:t>
            </w:r>
          </w:p>
        </w:tc>
        <w:tc>
          <w:tcPr>
            <w:tcW w:w="13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Due on receipt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1"/>
        <w:tblW w:w="10075" w:type="dxa"/>
        <w:jc w:val="left"/>
        <w:tblInd w:w="0" w:type="dxa"/>
        <w:tblCellMar>
          <w:top w:w="72" w:type="dxa"/>
          <w:left w:w="110" w:type="dxa"/>
          <w:bottom w:w="72" w:type="dxa"/>
          <w:right w:w="115" w:type="dxa"/>
        </w:tblCellMar>
        <w:tblLook w:val="0620" w:noVBand="1" w:noHBand="1" w:lastColumn="0" w:firstColumn="0" w:lastRow="0" w:firstRow="1"/>
      </w:tblPr>
      <w:tblGrid>
        <w:gridCol w:w="1817"/>
        <w:gridCol w:w="5503"/>
        <w:gridCol w:w="1404"/>
        <w:gridCol w:w="2"/>
        <w:gridCol w:w="1348"/>
      </w:tblGrid>
      <w:tr>
        <w:trPr>
          <w:tblHeader w:val="true"/>
          <w:trHeight w:val="230" w:hRule="atLeast"/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Heading4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Heading4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Heading4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Heading4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{QTY_1}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{DESCRIPTION_1}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{PRICE_1}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bookmarkStart w:id="1" w:name="__DdeLink__205_282115433"/>
            <w:bookmarkEnd w:id="1"/>
            <w:r>
              <w:rPr/>
              <w:t>{TOTAL_1}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{QTY_2}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{DESCRIPTION_2}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{PRICE_2}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{TOTAL_2}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{QTY_3}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{DESCRIPTION_3}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{PRICE_3}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{TOTAL_3}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{QTY_4}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{DESCRIPTION_4}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{PRICE_4}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{TOTAL_4}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{QTY_5}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{DESCRIPTION_5}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{PRICE_5}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{TOTAL_5}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{QTY_6}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{DESCRIPTION_6}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{PRICE_6}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{TOTAL_6}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{QTY_7}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{DESCRIPTION_7}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{PRICE_7}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{TOTAL_7}</w:t>
            </w:r>
          </w:p>
        </w:tc>
      </w:tr>
      <w:tr>
        <w:trPr>
          <w:cantSplit w:val="true"/>
        </w:trPr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0" w:type="dxa"/>
            </w:tcMar>
          </w:tcPr>
          <w:p>
            <w:pPr>
              <w:pStyle w:val="Quantity"/>
              <w:spacing w:lineRule="auto" w:line="240"/>
              <w:rPr/>
            </w:pPr>
            <w:r>
              <w:rPr/>
              <w:t>{QTY_8}</w:t>
            </w:r>
          </w:p>
        </w:tc>
        <w:tc>
          <w:tcPr>
            <w:tcW w:w="55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{DESCRIPTION_8}</w:t>
            </w:r>
          </w:p>
        </w:tc>
        <w:tc>
          <w:tcPr>
            <w:tcW w:w="14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{PRICE_8}</w:t>
            </w:r>
          </w:p>
        </w:tc>
        <w:tc>
          <w:tcPr>
            <w:tcW w:w="13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40"/>
              <w:rPr/>
            </w:pPr>
            <w:r>
              <w:rPr/>
              <w:t>{TOTAL_8}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64"/>
              <w:rPr/>
            </w:pPr>
            <w:r>
              <w:rPr/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64"/>
              <w:outlineLvl w:val="1"/>
              <w:rPr/>
            </w:pPr>
            <w:r>
              <w:rPr/>
              <w:t>SUBTOTAL</w:t>
            </w:r>
          </w:p>
        </w:tc>
        <w:tc>
          <w:tcPr>
            <w:tcW w:w="1348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64"/>
              <w:rPr/>
            </w:pPr>
            <w:r>
              <w:rPr/>
              <w:t>{SUBT}</w:t>
            </w:r>
          </w:p>
        </w:tc>
      </w:tr>
      <w:tr>
        <w:trPr/>
        <w:tc>
          <w:tcPr>
            <w:tcW w:w="1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64"/>
              <w:rPr/>
            </w:pPr>
            <w:r>
              <w:rPr/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64"/>
              <w:outlineLvl w:val="1"/>
              <w:rPr/>
            </w:pPr>
            <w:r>
              <w:rPr/>
              <w:t>SALES TAX</w:t>
            </w:r>
          </w:p>
        </w:tc>
        <w:tc>
          <w:tcPr>
            <w:tcW w:w="13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64"/>
              <w:rPr/>
            </w:pPr>
            <w:r>
              <w:rPr/>
              <w:t>{TAX}</w:t>
            </w:r>
          </w:p>
        </w:tc>
      </w:tr>
      <w:tr>
        <w:trPr/>
        <w:tc>
          <w:tcPr>
            <w:tcW w:w="1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64"/>
              <w:rPr/>
            </w:pPr>
            <w:r>
              <w:rPr/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64"/>
              <w:outlineLvl w:val="1"/>
              <w:rPr/>
            </w:pPr>
            <w:r>
              <w:rPr/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64"/>
              <w:rPr/>
            </w:pPr>
            <w:r>
              <w:rPr/>
              <w:t>{SH}</w:t>
            </w:r>
          </w:p>
        </w:tc>
      </w:tr>
      <w:tr>
        <w:trPr/>
        <w:tc>
          <w:tcPr>
            <w:tcW w:w="1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64"/>
              <w:rPr/>
            </w:pPr>
            <w:r>
              <w:rPr/>
            </w:r>
          </w:p>
        </w:tc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64"/>
              <w:outlineLvl w:val="1"/>
              <w:rPr/>
            </w:pPr>
            <w:r>
              <w:rPr/>
              <w:t>TOTAL due</w:t>
            </w:r>
          </w:p>
        </w:tc>
        <w:tc>
          <w:tcPr>
            <w:tcW w:w="13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211" w:type="dxa"/>
              <w:right w:w="216" w:type="dxa"/>
            </w:tcMar>
          </w:tcPr>
          <w:p>
            <w:pPr>
              <w:pStyle w:val="Amount"/>
              <w:spacing w:lineRule="auto" w:line="264"/>
              <w:rPr/>
            </w:pPr>
            <w:r>
              <w:rPr/>
              <w:t>{TOTAL}</w:t>
            </w:r>
          </w:p>
        </w:tc>
      </w:tr>
    </w:tbl>
    <w:p>
      <w:pPr>
        <w:pStyle w:val="Instructions"/>
        <w:rPr/>
      </w:pPr>
      <w:r>
        <w:rPr/>
        <w:t>Make all checks payable to</w:t>
      </w:r>
      <w:r>
        <w:rPr/>
        <w:t xml:space="preserve"> </w:t>
      </w: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:"/>
        </w:sdtPr>
        <w:sdtContent>
          <w:r>
            <w:rPr/>
            <w:t>{COMPANY_NAME}</w:t>
          </w:r>
        </w:sdtContent>
      </w:sdt>
    </w:p>
    <w:p>
      <w:pPr>
        <w:pStyle w:val="Instructions"/>
        <w:rPr/>
      </w:pPr>
      <w:r>
        <w:rPr/>
        <w:t>If you have any questions concerning this invoice</w:t>
      </w:r>
      <w:r>
        <w:rPr/>
        <w:t xml:space="preserve">, </w:t>
      </w:r>
      <w:r>
        <w:rPr/>
        <w:t>contact</w:t>
      </w:r>
      <w:r>
        <w:rPr/>
        <w:t xml:space="preserve"> </w:t>
      </w:r>
      <w:r>
        <w:rPr/>
        <w:t>{SALESPERSON}</w:t>
      </w:r>
      <w:r>
        <w:rPr/>
        <w:t xml:space="preserve">, </w:t>
      </w:r>
      <w:r>
        <w:rPr/>
        <w:t>{SALESPERSON_PHONE}</w:t>
      </w:r>
      <w:r>
        <w:rPr/>
        <w:t xml:space="preserve">, </w:t>
      </w:r>
      <w:r>
        <w:rPr/>
        <w:t>{SALESPERSON_EMAIL}</w:t>
      </w:r>
    </w:p>
    <w:p>
      <w:pPr>
        <w:pStyle w:val="ThankYou"/>
        <w:rPr/>
      </w:pPr>
      <w:r>
        <w:rPr/>
        <w:t>Thank you for your business!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080" w:footer="576" w:bottom="1008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5563743"/>
      <w:alias w:val="Enter company slogan: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" w:asciiTheme="minorHAnsi" w:cstheme="minorBidi" w:eastAsiaTheme="minorEastAsia" w:hAnsiTheme="minorHAnsi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67f4"/>
    <w:pPr>
      <w:widowControl/>
      <w:bidi w:val="0"/>
      <w:spacing w:lineRule="auto" w:line="264"/>
      <w:jc w:val="left"/>
    </w:pPr>
    <w:rPr>
      <w:rFonts w:ascii="Arial" w:hAnsi="Arial" w:eastAsia="ＭＳ Ｐゴシック" w:cs="" w:asciiTheme="minorHAnsi" w:cstheme="minorBidi" w:eastAsiaTheme="minorEastAsia" w:hAnsiTheme="minorHAnsi"/>
      <w:color w:val="auto"/>
      <w:spacing w:val="4"/>
      <w:sz w:val="18"/>
      <w:szCs w:val="18"/>
      <w:lang w:val="en-US" w:eastAsia="ja-JP" w:bidi="ar-SA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="Arial" w:hAnsi="Arial"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="Arial" w:hAnsi="Arial" w:eastAsia="ＭＳ Ｐゴシック" w:cs="" w:asciiTheme="majorHAnsi" w:cstheme="majorBidi" w:eastAsiaTheme="majorEastAsia" w:hAnsiTheme="majorHAns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 w:after="0"/>
      <w:outlineLvl w:val="4"/>
    </w:pPr>
    <w:rPr>
      <w:rFonts w:ascii="Arial" w:hAnsi="Arial" w:eastAsia="ＭＳ Ｐゴシック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 w:after="0"/>
      <w:outlineLvl w:val="5"/>
    </w:pPr>
    <w:rPr>
      <w:rFonts w:ascii="Arial" w:hAnsi="Arial" w:eastAsia="ＭＳ Ｐゴシック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 w:after="0"/>
      <w:outlineLvl w:val="6"/>
    </w:pPr>
    <w:rPr>
      <w:rFonts w:ascii="Arial" w:hAnsi="Arial" w:eastAsia="ＭＳ Ｐ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 w:after="0"/>
      <w:outlineLvl w:val="7"/>
    </w:pPr>
    <w:rPr>
      <w:rFonts w:ascii="Arial" w:hAnsi="Arial" w:eastAsia="ＭＳ Ｐゴシック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 w:after="0"/>
      <w:outlineLvl w:val="8"/>
    </w:pPr>
    <w:rPr>
      <w:rFonts w:ascii="Arial" w:hAnsi="Arial" w:eastAsia="ＭＳ Ｐゴシック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smallCaps/>
      <w:color w:val="365F91" w:themeColor="accent1" w:themeShade="bf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Arial" w:hAnsi="Arial"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rFonts w:cs="Times New Roman"/>
      <w:b/>
      <w:caps/>
      <w:sz w:val="18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3667f4"/>
    <w:rPr>
      <w:rFonts w:ascii="Arial" w:hAnsi="Arial" w:eastAsia="ＭＳ Ｐゴシック" w:cs="" w:asciiTheme="majorHAnsi" w:cstheme="majorBidi" w:eastAsiaTheme="majorEastAsia" w:hAnsiTheme="majorHAnsi"/>
      <w:b/>
      <w:caps/>
      <w:color w:val="595959" w:themeColor="text1" w:themeTint="a6"/>
      <w:spacing w:val="4"/>
      <w:sz w:val="40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cs="Times New Roman"/>
      <w:sz w:val="18"/>
      <w:szCs w:val="18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cs="Times New Roman"/>
      <w:sz w:val="18"/>
      <w:szCs w:val="18"/>
      <w:lang w:eastAsia="en-US"/>
    </w:rPr>
  </w:style>
  <w:style w:type="character" w:styleId="Heading4Char" w:customStyle="1">
    <w:name w:val="Heading 4 Char"/>
    <w:basedOn w:val="DefaultParagraphFont"/>
    <w:link w:val="Heading4"/>
    <w:uiPriority w:val="1"/>
    <w:qFormat/>
    <w:rPr>
      <w:rFonts w:ascii="Arial" w:hAnsi="Arial" w:eastAsia="ＭＳ Ｐゴシック" w:cs="" w:asciiTheme="majorHAnsi" w:cstheme="majorBidi" w:eastAsiaTheme="majorEastAsia" w:hAnsiTheme="majorHAnsi"/>
      <w:b/>
      <w:iCs/>
      <w:caps/>
      <w:sz w:val="18"/>
      <w:szCs w:val="18"/>
      <w:lang w:eastAsia="en-US"/>
    </w:rPr>
  </w:style>
  <w:style w:type="character" w:styleId="Heading5Char" w:customStyle="1">
    <w:name w:val="Heading 5 Char"/>
    <w:basedOn w:val="DefaultParagraphFont"/>
    <w:link w:val="Heading5"/>
    <w:uiPriority w:val="1"/>
    <w:semiHidden/>
    <w:qFormat/>
    <w:rsid w:val="00d934cd"/>
    <w:rPr>
      <w:rFonts w:ascii="Arial" w:hAnsi="Arial" w:eastAsia="ＭＳ Ｐゴシック" w:cs="" w:asciiTheme="majorHAnsi" w:cstheme="majorBidi" w:eastAsiaTheme="majorEastAsia" w:hAnsiTheme="majorHAnsi"/>
      <w:color w:val="365F91" w:themeColor="accent1" w:themeShade="bf"/>
      <w:spacing w:val="4"/>
    </w:rPr>
  </w:style>
  <w:style w:type="character" w:styleId="Heading6Char" w:customStyle="1">
    <w:name w:val="Heading 6 Char"/>
    <w:basedOn w:val="DefaultParagraphFont"/>
    <w:link w:val="Heading6"/>
    <w:uiPriority w:val="1"/>
    <w:semiHidden/>
    <w:qFormat/>
    <w:rsid w:val="00d934cd"/>
    <w:rPr>
      <w:rFonts w:ascii="Arial" w:hAnsi="Arial" w:eastAsia="ＭＳ Ｐゴシック" w:cs="" w:asciiTheme="majorHAnsi" w:cstheme="majorBidi" w:eastAsiaTheme="majorEastAsia" w:hAnsiTheme="majorHAnsi"/>
      <w:color w:val="243F60" w:themeColor="accent1" w:themeShade="7f"/>
      <w:spacing w:val="4"/>
    </w:rPr>
  </w:style>
  <w:style w:type="character" w:styleId="Heading7Char" w:customStyle="1">
    <w:name w:val="Heading 7 Char"/>
    <w:basedOn w:val="DefaultParagraphFont"/>
    <w:link w:val="Heading7"/>
    <w:uiPriority w:val="1"/>
    <w:semiHidden/>
    <w:qFormat/>
    <w:rsid w:val="00d934cd"/>
    <w:rPr>
      <w:rFonts w:ascii="Arial" w:hAnsi="Arial" w:eastAsia="ＭＳ Ｐゴシック" w:cs="" w:asciiTheme="majorHAnsi" w:cstheme="majorBidi" w:eastAsiaTheme="majorEastAsia" w:hAnsiTheme="majorHAnsi"/>
      <w:i/>
      <w:iCs/>
      <w:color w:val="243F60" w:themeColor="accent1" w:themeShade="7f"/>
      <w:spacing w:val="4"/>
    </w:rPr>
  </w:style>
  <w:style w:type="character" w:styleId="Heading8Char" w:customStyle="1">
    <w:name w:val="Heading 8 Char"/>
    <w:basedOn w:val="DefaultParagraphFont"/>
    <w:link w:val="Heading8"/>
    <w:uiPriority w:val="1"/>
    <w:semiHidden/>
    <w:qFormat/>
    <w:rsid w:val="00d934cd"/>
    <w:rPr>
      <w:rFonts w:ascii="Arial" w:hAnsi="Arial" w:eastAsia="ＭＳ Ｐゴシック" w:cs="" w:asciiTheme="majorHAnsi" w:cstheme="majorBidi" w:eastAsiaTheme="majorEastAsia" w:hAnsiTheme="majorHAnsi"/>
      <w:color w:val="272727" w:themeColor="text1" w:themeTint="d8"/>
      <w:spacing w:val="4"/>
      <w:szCs w:val="21"/>
    </w:rPr>
  </w:style>
  <w:style w:type="character" w:styleId="Heading9Char" w:customStyle="1">
    <w:name w:val="Heading 9 Char"/>
    <w:basedOn w:val="DefaultParagraphFont"/>
    <w:link w:val="Heading9"/>
    <w:uiPriority w:val="1"/>
    <w:semiHidden/>
    <w:qFormat/>
    <w:rsid w:val="00d934cd"/>
    <w:rPr>
      <w:rFonts w:ascii="Arial" w:hAnsi="Arial" w:eastAsia="ＭＳ Ｐゴシック" w:cs="" w:asciiTheme="majorHAnsi" w:cstheme="majorBidi" w:eastAsiaTheme="majorEastAsia" w:hAnsiTheme="majorHAns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d934cd"/>
    <w:rPr>
      <w:i/>
      <w:iCs/>
      <w:color w:val="365F91" w:themeColor="accent1" w:themeShade="bf"/>
      <w:spacing w:val="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934cd"/>
    <w:rPr>
      <w:color w:val="595959" w:themeColor="text1" w:themeTint="a6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 w:after="0"/>
      <w:contextualSpacing/>
    </w:pPr>
    <w:rPr/>
  </w:style>
  <w:style w:type="paragraph" w:styleId="Slogan" w:customStyle="1">
    <w:name w:val="Slogan"/>
    <w:basedOn w:val="Normal"/>
    <w:uiPriority w:val="2"/>
    <w:qFormat/>
    <w:rsid w:val="00d934cd"/>
    <w:pPr>
      <w:spacing w:before="0" w:after="240"/>
    </w:pPr>
    <w:rPr>
      <w:i/>
      <w:color w:val="595959" w:themeColor="text1" w:themeTint="a6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 w:after="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before="0" w:after="400"/>
      <w:contextualSpacing/>
      <w:jc w:val="right"/>
    </w:pPr>
    <w:rPr>
      <w:rFonts w:ascii="Arial" w:hAnsi="Arial" w:eastAsia="ＭＳ Ｐゴシック" w:cs="" w:asciiTheme="majorHAnsi" w:cstheme="majorBidi" w:eastAsiaTheme="majorEastAsia" w:hAnsiTheme="majorHAnsi"/>
      <w:b/>
      <w:caps/>
      <w:color w:val="595959" w:themeColor="text1" w:themeTint="a6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/>
    </w:pPr>
    <w:rPr/>
  </w:style>
  <w:style w:type="paragraph" w:styleId="Quantity" w:customStyle="1">
    <w:name w:val="Quantity"/>
    <w:basedOn w:val="Normal"/>
    <w:uiPriority w:val="5"/>
    <w:qFormat/>
    <w:pPr>
      <w:jc w:val="center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d934cd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 w:hanging="0"/>
    </w:pPr>
    <w:rPr>
      <w:i/>
      <w:iCs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66901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8B29A336174D29B9BCAD42CAD40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38BFC-1830-4859-9C66-CC8C7F95A8B3}"/>
      </w:docPartPr>
      <w:docPartBody>
        <w:p w:rsidR="007B1A3C" w:rsidRDefault="009871A8">
          <w:pPr>
            <w:pStyle w:val="448B29A336174D29B9BCAD42CAD40EAF"/>
          </w:pPr>
          <w:r>
            <w:t>Your Company Slogan</w:t>
          </w:r>
        </w:p>
      </w:docPartBody>
    </w:docPart>
    <w:docPart>
      <w:docPartPr>
        <w:name w:val="065351F363DA414D874E14957FBC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0C94-5CB1-416B-99F3-DC28A5D81090}"/>
      </w:docPartPr>
      <w:docPartBody>
        <w:p w:rsidR="007B1A3C" w:rsidRDefault="009871A8">
          <w:pPr>
            <w:pStyle w:val="065351F363DA414D874E14957FBCE9CB"/>
          </w:pPr>
          <w:r>
            <w:t>Street Address</w:t>
          </w:r>
        </w:p>
      </w:docPartBody>
    </w:docPart>
    <w:docPart>
      <w:docPartPr>
        <w:name w:val="627C58ED8A394B498C876A2DFC13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2221B-B50D-4F0D-9052-B094CA7E5C53}"/>
      </w:docPartPr>
      <w:docPartBody>
        <w:p w:rsidR="007B1A3C" w:rsidRDefault="009871A8">
          <w:pPr>
            <w:pStyle w:val="627C58ED8A394B498C876A2DFC138DF5"/>
          </w:pPr>
          <w:r>
            <w:t>Phone</w:t>
          </w:r>
        </w:p>
      </w:docPartBody>
    </w:docPart>
    <w:docPart>
      <w:docPartPr>
        <w:name w:val="8AF30DC388164934A1E82973F832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FDF58-4057-4A2C-AC48-99CD627B43C5}"/>
      </w:docPartPr>
      <w:docPartBody>
        <w:p w:rsidR="007B1A3C" w:rsidRDefault="009871A8">
          <w:pPr>
            <w:pStyle w:val="8AF30DC388164934A1E82973F8325C40"/>
          </w:pPr>
          <w:r>
            <w:t>Fax</w:t>
          </w:r>
        </w:p>
      </w:docPartBody>
    </w:docPart>
    <w:docPart>
      <w:docPartPr>
        <w:name w:val="ABC20D892DA743ECB4AA3345AFC0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D70B-FD7F-49D1-B9C6-94CE639B26D2}"/>
      </w:docPartPr>
      <w:docPartBody>
        <w:p w:rsidR="007B1A3C" w:rsidRDefault="009871A8">
          <w:pPr>
            <w:pStyle w:val="ABC20D892DA743ECB4AA3345AFC0DF24"/>
          </w:pPr>
          <w:r>
            <w:t>100</w:t>
          </w:r>
        </w:p>
      </w:docPartBody>
    </w:docPart>
    <w:docPart>
      <w:docPartPr>
        <w:name w:val="755773EF018A4490930206E5967A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E7D28-F251-469C-86BF-AEE41DAF0D57}"/>
      </w:docPartPr>
      <w:docPartBody>
        <w:p w:rsidR="007B1A3C" w:rsidRDefault="009871A8">
          <w:pPr>
            <w:pStyle w:val="755773EF018A4490930206E5967AF156"/>
          </w:pPr>
          <w:r>
            <w:t>Recipient Name</w:t>
          </w:r>
        </w:p>
      </w:docPartBody>
    </w:docPart>
    <w:docPart>
      <w:docPartPr>
        <w:name w:val="E311ED86915E4FEEB45675AB309DC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F34C4-B375-4B8D-8B14-7654E42DB79D}"/>
      </w:docPartPr>
      <w:docPartBody>
        <w:p w:rsidR="007B1A3C" w:rsidRDefault="009871A8">
          <w:pPr>
            <w:pStyle w:val="E311ED86915E4FEEB45675AB309DC165"/>
          </w:pPr>
          <w:r>
            <w:t>Company Name</w:t>
          </w:r>
        </w:p>
      </w:docPartBody>
    </w:docPart>
    <w:docPart>
      <w:docPartPr>
        <w:name w:val="1A5252FC27A94677B7D36CF0B2C2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6FE28-F6F4-486F-843F-1C5916A25AA3}"/>
      </w:docPartPr>
      <w:docPartBody>
        <w:p w:rsidR="007B1A3C" w:rsidRDefault="009871A8">
          <w:pPr>
            <w:pStyle w:val="1A5252FC27A94677B7D36CF0B2C25D54"/>
          </w:pPr>
          <w:r>
            <w:t>Street Address</w:t>
          </w:r>
        </w:p>
      </w:docPartBody>
    </w:docPart>
    <w:docPart>
      <w:docPartPr>
        <w:name w:val="AF99427635CD4E3DBC9688B7BAAC0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D9FF3-9131-45CE-A99F-32F900D7F346}"/>
      </w:docPartPr>
      <w:docPartBody>
        <w:p w:rsidR="007B1A3C" w:rsidRDefault="009871A8">
          <w:pPr>
            <w:pStyle w:val="AF99427635CD4E3DBC9688B7BAAC0B79"/>
          </w:pPr>
          <w:r>
            <w:t>Phone</w:t>
          </w:r>
        </w:p>
      </w:docPartBody>
    </w:docPart>
    <w:docPart>
      <w:docPartPr>
        <w:name w:val="E082F8B5C4B5410B8192B0E1C8965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C7EA-D04F-4E82-BF72-BCB52D3F93B8}"/>
      </w:docPartPr>
      <w:docPartBody>
        <w:p w:rsidR="007B1A3C" w:rsidRDefault="009871A8">
          <w:pPr>
            <w:pStyle w:val="E082F8B5C4B5410B8192B0E1C89650C3"/>
          </w:pPr>
          <w:r>
            <w:t>Recipient Name</w:t>
          </w:r>
        </w:p>
      </w:docPartBody>
    </w:docPart>
    <w:docPart>
      <w:docPartPr>
        <w:name w:val="22A00A2825CF49A99755EFC847FC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C44B-9D15-42B7-84A1-F924358B2BDB}"/>
      </w:docPartPr>
      <w:docPartBody>
        <w:p w:rsidR="007B1A3C" w:rsidRDefault="009871A8">
          <w:pPr>
            <w:pStyle w:val="22A00A2825CF49A99755EFC847FC8CF0"/>
          </w:pPr>
          <w:r>
            <w:t>Name</w:t>
          </w:r>
        </w:p>
      </w:docPartBody>
    </w:docPart>
    <w:docPart>
      <w:docPartPr>
        <w:name w:val="B6D41A7828474A8CBE77F1009E32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A7592-7303-4A27-AE81-47E4EC9DB6FE}"/>
      </w:docPartPr>
      <w:docPartBody>
        <w:p w:rsidR="007B1A3C" w:rsidRDefault="009871A8">
          <w:r>
            <w:t>Date</w:t>
          </w:r>
        </w:p>
      </w:docPartBody>
    </w:docPart>
    <w:docPart>
      <w:docPartPr>
        <w:name w:val="8A1267CEF1EC4382840858D873E2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E4DE-1230-410E-9003-1701E6A3D802}"/>
      </w:docPartPr>
      <w:docPartBody>
        <w:p w:rsidR="007B1A3C" w:rsidRDefault="009871A8">
          <w:r>
            <w:t>Phone</w:t>
          </w:r>
        </w:p>
      </w:docPartBody>
    </w:docPart>
    <w:docPart>
      <w:docPartPr>
        <w:name w:val="3AD595C9AAF642AEB2D0FF4354FA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C288-49D6-4E95-BE54-14A5A72FFD6F}"/>
      </w:docPartPr>
      <w:docPartBody>
        <w:p w:rsidR="007B1A3C" w:rsidRDefault="009871A8"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16F0705823C41B4BABA037B9596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A34B-3DEF-47F1-9A82-A75D0CD16837}"/>
      </w:docPartPr>
      <w:docPartBody>
        <w:p w:rsidR="007B1A3C" w:rsidRDefault="009871A8">
          <w:r>
            <w:t>Company Name</w:t>
          </w:r>
        </w:p>
      </w:docPartBody>
    </w:docPart>
    <w:docPart>
      <w:docPartPr>
        <w:name w:val="AE2003DB4C40411D9DFB677DEE5B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60E77-32FF-4B66-B812-C94175626F62}"/>
      </w:docPartPr>
      <w:docPartBody>
        <w:p w:rsidR="007B1A3C" w:rsidRDefault="009871A8">
          <w:pPr>
            <w:pStyle w:val="AE2003DB4C40411D9DFB677DEE5B9D65"/>
          </w:pPr>
          <w:r>
            <w:t>Company Name</w:t>
          </w:r>
        </w:p>
      </w:docPartBody>
    </w:docPart>
    <w:docPart>
      <w:docPartPr>
        <w:name w:val="6CAF9737B3984B6DBEEE25C19D95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C8B8-D16C-4537-B69D-18682D0A44BB}"/>
      </w:docPartPr>
      <w:docPartBody>
        <w:p w:rsidR="009A676D" w:rsidRDefault="009871A8" w:rsidP="000E683A">
          <w:pPr>
            <w:pStyle w:val="6CAF9737B3984B6DBEEE25C19D95E69D"/>
          </w:pPr>
          <w:r>
            <w:t>Company Name</w:t>
          </w:r>
        </w:p>
      </w:docPartBody>
    </w:docPart>
    <w:docPart>
      <w:docPartPr>
        <w:name w:val="D006112CD9874AF6B73A5912E874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AF77-52BA-4FC4-9B9B-83E58FD8BE97}"/>
      </w:docPartPr>
      <w:docPartBody>
        <w:p w:rsidR="009A676D" w:rsidRDefault="009871A8" w:rsidP="000E683A">
          <w:pPr>
            <w:pStyle w:val="D006112CD9874AF6B73A5912E8740397"/>
          </w:pPr>
          <w:r>
            <w:t>Street Address</w:t>
          </w:r>
        </w:p>
      </w:docPartBody>
    </w:docPart>
    <w:docPart>
      <w:docPartPr>
        <w:name w:val="DB0B1075DEEA467BB71EC107EF360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09F7E-DA0E-403E-8622-543639C16D42}"/>
      </w:docPartPr>
      <w:docPartBody>
        <w:p w:rsidR="00B46451" w:rsidRDefault="009871A8" w:rsidP="009A676D">
          <w:pPr>
            <w:pStyle w:val="DB0B1075DEEA467BB71EC107EF360A45"/>
          </w:pPr>
          <w:r>
            <w:t>QUANTITY</w:t>
          </w:r>
        </w:p>
      </w:docPartBody>
    </w:docPart>
    <w:docPart>
      <w:docPartPr>
        <w:name w:val="D1079286418F4F1FBC24FF2663BD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DCE53-9CFF-4795-ACC8-B4D6C2903753}"/>
      </w:docPartPr>
      <w:docPartBody>
        <w:p w:rsidR="00B46451" w:rsidRDefault="009871A8" w:rsidP="009A676D">
          <w:pPr>
            <w:pStyle w:val="D1079286418F4F1FBC24FF2663BD3F47"/>
          </w:pPr>
          <w:r>
            <w:t>DESCRIPTION</w:t>
          </w:r>
        </w:p>
      </w:docPartBody>
    </w:docPart>
    <w:docPart>
      <w:docPartPr>
        <w:name w:val="A473C10354304EAA91451C9D1C44C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2DBD6-B800-4EB8-8A8C-399D53E62ED6}"/>
      </w:docPartPr>
      <w:docPartBody>
        <w:p w:rsidR="00B46451" w:rsidRDefault="009871A8" w:rsidP="009A676D">
          <w:pPr>
            <w:pStyle w:val="A473C10354304EAA91451C9D1C44C683"/>
          </w:pPr>
          <w:r>
            <w:t>UNIT PRICE</w:t>
          </w:r>
        </w:p>
      </w:docPartBody>
    </w:docPart>
    <w:docPart>
      <w:docPartPr>
        <w:name w:val="1CE9D62D214445419992A1C8D080A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B437-AF43-48E3-8D33-0BA7CDD7EC5B}"/>
      </w:docPartPr>
      <w:docPartBody>
        <w:p w:rsidR="00B46451" w:rsidRDefault="009871A8" w:rsidP="009A676D">
          <w:pPr>
            <w:pStyle w:val="1CE9D62D214445419992A1C8D080A24C"/>
          </w:pPr>
          <w:r>
            <w:t>TOTAL</w:t>
          </w:r>
        </w:p>
      </w:docPartBody>
    </w:docPart>
    <w:docPart>
      <w:docPartPr>
        <w:name w:val="980335869CFB41DDA8D1B444C531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A622-DFB7-4CEB-834E-0CAE31715102}"/>
      </w:docPartPr>
      <w:docPartBody>
        <w:p w:rsidR="00B46451" w:rsidRDefault="009871A8" w:rsidP="009A676D">
          <w:pPr>
            <w:pStyle w:val="980335869CFB41DDA8D1B444C531FE62"/>
          </w:pPr>
          <w:r>
            <w:t>SALES TAX</w:t>
          </w:r>
        </w:p>
      </w:docPartBody>
    </w:docPart>
    <w:docPart>
      <w:docPartPr>
        <w:name w:val="85FFD785E33A478F9F847140CD8CE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38AC4-6150-4C6E-8081-1209E51BA302}"/>
      </w:docPartPr>
      <w:docPartBody>
        <w:p w:rsidR="00B46451" w:rsidRDefault="009871A8" w:rsidP="009A676D">
          <w:pPr>
            <w:pStyle w:val="85FFD785E33A478F9F847140CD8CEB5B"/>
          </w:pPr>
          <w:r>
            <w:t>SHIPPING &amp; HANDLING</w:t>
          </w:r>
        </w:p>
      </w:docPartBody>
    </w:docPart>
    <w:docPart>
      <w:docPartPr>
        <w:name w:val="5954C140648344EBAABCF9BC49A0A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51AC-3592-4EE0-8C0D-B839D4E5380D}"/>
      </w:docPartPr>
      <w:docPartBody>
        <w:p w:rsidR="00B46451" w:rsidRDefault="009871A8" w:rsidP="009A676D">
          <w:pPr>
            <w:pStyle w:val="5954C140648344EBAABCF9BC49A0A54A"/>
          </w:pPr>
          <w:r>
            <w:t>TOTAL due</w:t>
          </w:r>
        </w:p>
      </w:docPartBody>
    </w:docPart>
    <w:docPart>
      <w:docPartPr>
        <w:name w:val="489C37A3F78E4573B6F4390A3A4D2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DB038-42BF-40B0-B5FE-C07DEE7EE11A}"/>
      </w:docPartPr>
      <w:docPartBody>
        <w:p w:rsidR="00B46451" w:rsidRDefault="009871A8" w:rsidP="009871A8">
          <w:pPr>
            <w:pStyle w:val="489C37A3F78E4573B6F4390A3A4D220E"/>
          </w:pPr>
          <w:r>
            <w:t>SUBTOTAL</w:t>
          </w:r>
        </w:p>
      </w:docPartBody>
    </w:docPart>
    <w:docPart>
      <w:docPartPr>
        <w:name w:val="45137C111DCA417C90C89D41A46E0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ECD10-F470-4BD6-8B58-E781D07989BC}"/>
      </w:docPartPr>
      <w:docPartBody>
        <w:p w:rsidR="009871A8" w:rsidRDefault="009871A8">
          <w:r>
            <w:t>City, ST ZIP Code</w:t>
          </w:r>
        </w:p>
      </w:docPartBody>
    </w:docPart>
    <w:docPart>
      <w:docPartPr>
        <w:name w:val="5DA1271B3AF744CE8C1EBB960D0CC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0976-2D54-4100-BA7E-D3D21AACE48B}"/>
      </w:docPartPr>
      <w:docPartBody>
        <w:p w:rsidR="009871A8" w:rsidRDefault="009871A8">
          <w:r>
            <w:t>Phone:</w:t>
          </w:r>
        </w:p>
      </w:docPartBody>
    </w:docPart>
    <w:docPart>
      <w:docPartPr>
        <w:name w:val="82386189A00E4629B448E6E9ECC6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0AAD-2BBD-47C2-8C06-C5C378617AD1}"/>
      </w:docPartPr>
      <w:docPartBody>
        <w:p w:rsidR="009871A8" w:rsidRDefault="009871A8">
          <w:r>
            <w:t>Fax:</w:t>
          </w:r>
        </w:p>
      </w:docPartBody>
    </w:docPart>
    <w:docPart>
      <w:docPartPr>
        <w:name w:val="2CD33DD8FCC445E19CE8690486D6B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8ECD-3F9B-4F9B-8809-D3118D0588AD}"/>
      </w:docPartPr>
      <w:docPartBody>
        <w:p w:rsidR="009871A8" w:rsidRDefault="009871A8">
          <w:r>
            <w:t>To:</w:t>
          </w:r>
        </w:p>
      </w:docPartBody>
    </w:docPart>
    <w:docPart>
      <w:docPartPr>
        <w:name w:val="A958E5650DE448F9810464596FB3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027EC-6426-43EA-903D-2478C37CBCED}"/>
      </w:docPartPr>
      <w:docPartBody>
        <w:p w:rsidR="009871A8" w:rsidRDefault="009871A8">
          <w:r>
            <w:t>City, ST ZIP Code</w:t>
          </w:r>
        </w:p>
      </w:docPartBody>
    </w:docPart>
    <w:docPart>
      <w:docPartPr>
        <w:name w:val="CA73D72E9590450A803ECF9CD593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4D88-30EE-4583-987F-99A0189440D1}"/>
      </w:docPartPr>
      <w:docPartBody>
        <w:p w:rsidR="009871A8" w:rsidRDefault="009871A8">
          <w:r>
            <w:t>Phone:</w:t>
          </w:r>
        </w:p>
      </w:docPartBody>
    </w:docPart>
    <w:docPart>
      <w:docPartPr>
        <w:name w:val="D32CCF16C85A4F7D915FC720A0D48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43FCD-CE49-4898-8FA7-0DEAEAE90C80}"/>
      </w:docPartPr>
      <w:docPartBody>
        <w:p w:rsidR="009871A8" w:rsidRDefault="009871A8">
          <w:r>
            <w:t>Ship To:</w:t>
          </w:r>
        </w:p>
      </w:docPartBody>
    </w:docPart>
    <w:docPart>
      <w:docPartPr>
        <w:name w:val="41054BC4EE5344A583DDFDB104785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CAB2-F389-46E8-8511-E6D8AEE310C0}"/>
      </w:docPartPr>
      <w:docPartBody>
        <w:p w:rsidR="009871A8" w:rsidRDefault="009871A8">
          <w:r>
            <w:t>City, ST ZIP Code</w:t>
          </w:r>
        </w:p>
      </w:docPartBody>
    </w:docPart>
    <w:docPart>
      <w:docPartPr>
        <w:name w:val="E009D3E8E6094F02952A84A637285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6FA8-AC60-4A73-A555-83964C44DB3B}"/>
      </w:docPartPr>
      <w:docPartBody>
        <w:p w:rsidR="009871A8" w:rsidRDefault="009871A8">
          <w:r>
            <w:t>Phone:</w:t>
          </w:r>
        </w:p>
      </w:docPartBody>
    </w:docPart>
    <w:docPart>
      <w:docPartPr>
        <w:name w:val="34172FFF6152423AB27664CA6E79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5100-05DC-401E-B0A1-39AB544E7843}"/>
      </w:docPartPr>
      <w:docPartBody>
        <w:p w:rsidR="009871A8" w:rsidRDefault="009871A8">
          <w:r>
            <w:t>Comments or special instructions:</w:t>
          </w:r>
        </w:p>
      </w:docPartBody>
    </w:docPart>
    <w:docPart>
      <w:docPartPr>
        <w:name w:val="63DB75065E0945208E16EFFDBC747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15568-2396-4B71-A2BE-7F26302146DC}"/>
      </w:docPartPr>
      <w:docPartBody>
        <w:p w:rsidR="009871A8" w:rsidRDefault="009871A8">
          <w:r>
            <w:t>Make all checks payable to</w:t>
          </w:r>
        </w:p>
      </w:docPartBody>
    </w:docPart>
    <w:docPart>
      <w:docPartPr>
        <w:name w:val="D0622E97C4794592B463CDD3A76A6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6D80B-74A3-4422-B28F-732CDDA520BD}"/>
      </w:docPartPr>
      <w:docPartBody>
        <w:p w:rsidR="009871A8" w:rsidRDefault="009871A8">
          <w:r>
            <w:t>If you have any questions concerning this invoice</w:t>
          </w:r>
        </w:p>
      </w:docPartBody>
    </w:docPart>
    <w:docPart>
      <w:docPartPr>
        <w:name w:val="777416F8639F49E79AC135EB64AE5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14B5-1ED8-45F6-B7FA-377B753FF4BE}"/>
      </w:docPartPr>
      <w:docPartBody>
        <w:p w:rsidR="009871A8" w:rsidRDefault="009871A8">
          <w:r>
            <w:t>contact</w:t>
          </w:r>
        </w:p>
      </w:docPartBody>
    </w:docPart>
    <w:docPart>
      <w:docPartPr>
        <w:name w:val="5FD1D0E969E14FF3AE7C3A9A4705A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44D7-4A74-4209-A187-7847389ACC45}"/>
      </w:docPartPr>
      <w:docPartBody>
        <w:p w:rsidR="009871A8" w:rsidRDefault="009871A8">
          <w:r>
            <w:t>Phone</w:t>
          </w:r>
        </w:p>
      </w:docPartBody>
    </w:docPart>
    <w:docPart>
      <w:docPartPr>
        <w:name w:val="A65DF67A37C4476D8000939F68F29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9A0-5B29-4738-A0E9-51E2FD73093E}"/>
      </w:docPartPr>
      <w:docPartBody>
        <w:p w:rsidR="009871A8" w:rsidRDefault="009871A8">
          <w:r>
            <w:t>Email</w:t>
          </w:r>
        </w:p>
      </w:docPartBody>
    </w:docPart>
    <w:docPart>
      <w:docPartPr>
        <w:name w:val="78185C3D1F054238B145F966F234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8A59-823F-4B0F-862B-FB3DC47881EA}"/>
      </w:docPartPr>
      <w:docPartBody>
        <w:p w:rsidR="009871A8" w:rsidRDefault="009871A8">
          <w:r>
            <w:t>Thank you for your business!</w:t>
          </w:r>
        </w:p>
      </w:docPartBody>
    </w:docPart>
    <w:docPart>
      <w:docPartPr>
        <w:name w:val="1E58A15554884667A75C0ACCD0B0B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70E0C-32CE-48FF-ADA5-E7CC9856EDE8}"/>
      </w:docPartPr>
      <w:docPartBody>
        <w:p w:rsidR="009871A8" w:rsidRDefault="009871A8">
          <w:r>
            <w:t>INVOICE</w:t>
          </w:r>
        </w:p>
      </w:docPartBody>
    </w:docPart>
    <w:docPart>
      <w:docPartPr>
        <w:name w:val="2DE434FF6FB0407790FF6D4D5B0D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3CB8-0591-44A9-A819-13CE22295155}"/>
      </w:docPartPr>
      <w:docPartBody>
        <w:p w:rsidR="009871A8" w:rsidRDefault="009871A8">
          <w:r>
            <w:t>Invoice #</w:t>
          </w:r>
        </w:p>
      </w:docPartBody>
    </w:docPart>
    <w:docPart>
      <w:docPartPr>
        <w:name w:val="DFFAD1F94AA74FC5B15131958436A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B6AEA-1FB9-4AB9-8310-923918B51263}"/>
      </w:docPartPr>
      <w:docPartBody>
        <w:p w:rsidR="009871A8" w:rsidRDefault="009871A8">
          <w:r>
            <w:t>Date:</w:t>
          </w:r>
        </w:p>
      </w:docPartBody>
    </w:docPart>
    <w:docPart>
      <w:docPartPr>
        <w:name w:val="3033E254ADDB41B091B37414082B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3EBC-586B-4894-9AD7-B9291DB34A49}"/>
      </w:docPartPr>
      <w:docPartBody>
        <w:p w:rsidR="009871A8" w:rsidRDefault="009871A8" w:rsidP="009871A8">
          <w:pPr>
            <w:pStyle w:val="3033E254ADDB41B091B37414082BC9611"/>
          </w:pPr>
          <w:r w:rsidRPr="00966901">
            <w:t>SALESPERSON</w:t>
          </w:r>
        </w:p>
      </w:docPartBody>
    </w:docPart>
    <w:docPart>
      <w:docPartPr>
        <w:name w:val="A8012F0FE8CA4C229B23F3174FE1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D3CB-75F0-43B4-B04A-C6EF62408489}"/>
      </w:docPartPr>
      <w:docPartBody>
        <w:p w:rsidR="009871A8" w:rsidRDefault="009871A8" w:rsidP="009871A8">
          <w:pPr>
            <w:pStyle w:val="A8012F0FE8CA4C229B23F3174FE145F01"/>
          </w:pPr>
          <w:r w:rsidRPr="00966901">
            <w:t>P.O. NUMBER</w:t>
          </w:r>
        </w:p>
      </w:docPartBody>
    </w:docPart>
    <w:docPart>
      <w:docPartPr>
        <w:name w:val="E987700EF4AB4D56893CE202CC40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2E37-683A-4197-BB56-EE3885D82DC5}"/>
      </w:docPartPr>
      <w:docPartBody>
        <w:p w:rsidR="009871A8" w:rsidRDefault="009871A8" w:rsidP="009871A8">
          <w:pPr>
            <w:pStyle w:val="E987700EF4AB4D56893CE202CC4074AE1"/>
          </w:pPr>
          <w:r w:rsidRPr="00966901">
            <w:t>REQUISITIONER</w:t>
          </w:r>
        </w:p>
      </w:docPartBody>
    </w:docPart>
    <w:docPart>
      <w:docPartPr>
        <w:name w:val="10A4C1CC3B4B4E0495D32D1B85E63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56A54-8941-40F7-B4E6-149C1AEACE25}"/>
      </w:docPartPr>
      <w:docPartBody>
        <w:p w:rsidR="009871A8" w:rsidRDefault="009871A8" w:rsidP="009871A8">
          <w:pPr>
            <w:pStyle w:val="10A4C1CC3B4B4E0495D32D1B85E63F7F1"/>
          </w:pPr>
          <w:r w:rsidRPr="00966901">
            <w:t>SHIPPED VIA</w:t>
          </w:r>
        </w:p>
      </w:docPartBody>
    </w:docPart>
    <w:docPart>
      <w:docPartPr>
        <w:name w:val="4EBE016032E74CF4B4E579C02F24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1FC57-B6B9-4F29-B90F-79CC3179EF63}"/>
      </w:docPartPr>
      <w:docPartBody>
        <w:p w:rsidR="009871A8" w:rsidRDefault="009871A8" w:rsidP="009871A8">
          <w:pPr>
            <w:pStyle w:val="4EBE016032E74CF4B4E579C02F2424061"/>
          </w:pPr>
          <w:r w:rsidRPr="00966901">
            <w:t>F.O.B. POINT</w:t>
          </w:r>
        </w:p>
      </w:docPartBody>
    </w:docPart>
    <w:docPart>
      <w:docPartPr>
        <w:name w:val="F5245296B62441CD9206DCB70B6BF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64BA-E73C-4B4E-B8BB-BEA918881D1D}"/>
      </w:docPartPr>
      <w:docPartBody>
        <w:p w:rsidR="009871A8" w:rsidRDefault="009871A8" w:rsidP="009871A8">
          <w:pPr>
            <w:pStyle w:val="F5245296B62441CD9206DCB70B6BF3EC1"/>
          </w:pPr>
          <w:r w:rsidRPr="00966901">
            <w:t>TERMS</w:t>
          </w:r>
        </w:p>
      </w:docPartBody>
    </w:docPart>
    <w:docPart>
      <w:docPartPr>
        <w:name w:val="45F06092432447AB840AB30D25CC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786DE-1653-4B53-AC21-1A61C5DC67D4}"/>
      </w:docPartPr>
      <w:docPartBody>
        <w:p w:rsidR="009871A8" w:rsidRDefault="009871A8" w:rsidP="00A34735">
          <w:pPr>
            <w:pStyle w:val="45F06092432447AB840AB30D25CCA8B0"/>
          </w:pPr>
          <w:r>
            <w:t>Due on receipt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3C"/>
    <w:rsid w:val="000067CE"/>
    <w:rsid w:val="000B631C"/>
    <w:rsid w:val="000E683A"/>
    <w:rsid w:val="0041779E"/>
    <w:rsid w:val="00506B4E"/>
    <w:rsid w:val="007B1A3C"/>
    <w:rsid w:val="009871A8"/>
    <w:rsid w:val="009A676D"/>
    <w:rsid w:val="00A34735"/>
    <w:rsid w:val="00B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676D"/>
    <w:pPr>
      <w:spacing w:after="0" w:line="264" w:lineRule="auto"/>
      <w:outlineLvl w:val="0"/>
    </w:pPr>
    <w:rPr>
      <w:rFonts w:asciiTheme="majorHAnsi" w:hAnsiTheme="majorHAnsi"/>
      <w:b/>
      <w:spacing w:val="4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6250A15B94EF8813B6EB394913BF3">
    <w:name w:val="7B46250A15B94EF8813B6EB394913BF3"/>
  </w:style>
  <w:style w:type="paragraph" w:customStyle="1" w:styleId="448B29A336174D29B9BCAD42CAD40EAF">
    <w:name w:val="448B29A336174D29B9BCAD42CAD40EAF"/>
  </w:style>
  <w:style w:type="paragraph" w:customStyle="1" w:styleId="065351F363DA414D874E14957FBCE9CB">
    <w:name w:val="065351F363DA414D874E14957FBCE9CB"/>
  </w:style>
  <w:style w:type="paragraph" w:customStyle="1" w:styleId="926496C10D8B4E1E8742A7960DA78711">
    <w:name w:val="926496C10D8B4E1E8742A7960DA78711"/>
  </w:style>
  <w:style w:type="paragraph" w:customStyle="1" w:styleId="627C58ED8A394B498C876A2DFC138DF5">
    <w:name w:val="627C58ED8A394B498C876A2DFC138DF5"/>
  </w:style>
  <w:style w:type="paragraph" w:customStyle="1" w:styleId="8AF30DC388164934A1E82973F8325C40">
    <w:name w:val="8AF30DC388164934A1E82973F8325C40"/>
  </w:style>
  <w:style w:type="paragraph" w:customStyle="1" w:styleId="ABC20D892DA743ECB4AA3345AFC0DF24">
    <w:name w:val="ABC20D892DA743ECB4AA3345AFC0DF24"/>
  </w:style>
  <w:style w:type="paragraph" w:customStyle="1" w:styleId="8477705A8A8141518D71D67EA81C3B2B">
    <w:name w:val="8477705A8A8141518D71D67EA81C3B2B"/>
  </w:style>
  <w:style w:type="paragraph" w:customStyle="1" w:styleId="755773EF018A4490930206E5967AF156">
    <w:name w:val="755773EF018A4490930206E5967AF156"/>
  </w:style>
  <w:style w:type="paragraph" w:customStyle="1" w:styleId="E311ED86915E4FEEB45675AB309DC165">
    <w:name w:val="E311ED86915E4FEEB45675AB309DC165"/>
  </w:style>
  <w:style w:type="paragraph" w:customStyle="1" w:styleId="1A5252FC27A94677B7D36CF0B2C25D54">
    <w:name w:val="1A5252FC27A94677B7D36CF0B2C25D54"/>
  </w:style>
  <w:style w:type="paragraph" w:customStyle="1" w:styleId="C224DFB9959548F0914AE4157D016892">
    <w:name w:val="C224DFB9959548F0914AE4157D016892"/>
  </w:style>
  <w:style w:type="paragraph" w:customStyle="1" w:styleId="AF99427635CD4E3DBC9688B7BAAC0B79">
    <w:name w:val="AF99427635CD4E3DBC9688B7BAAC0B79"/>
  </w:style>
  <w:style w:type="paragraph" w:customStyle="1" w:styleId="E082F8B5C4B5410B8192B0E1C89650C3">
    <w:name w:val="E082F8B5C4B5410B8192B0E1C89650C3"/>
  </w:style>
  <w:style w:type="paragraph" w:customStyle="1" w:styleId="38300F7469BD4EEC9E889183560EB668">
    <w:name w:val="38300F7469BD4EEC9E889183560EB668"/>
  </w:style>
  <w:style w:type="paragraph" w:customStyle="1" w:styleId="F0814387721F49538ED7A3E8DAD2F374">
    <w:name w:val="F0814387721F49538ED7A3E8DAD2F374"/>
  </w:style>
  <w:style w:type="paragraph" w:customStyle="1" w:styleId="22A00A2825CF49A99755EFC847FC8CF0">
    <w:name w:val="22A00A2825CF49A99755EFC847FC8CF0"/>
  </w:style>
  <w:style w:type="character" w:styleId="PlaceholderText">
    <w:name w:val="Placeholder Text"/>
    <w:basedOn w:val="DefaultParagraphFont"/>
    <w:uiPriority w:val="99"/>
    <w:semiHidden/>
    <w:rsid w:val="009871A8"/>
    <w:rPr>
      <w:color w:val="808080"/>
    </w:rPr>
  </w:style>
  <w:style w:type="paragraph" w:customStyle="1" w:styleId="AE2003DB4C40411D9DFB677DEE5B9D65">
    <w:name w:val="AE2003DB4C40411D9DFB677DEE5B9D65"/>
  </w:style>
  <w:style w:type="character" w:customStyle="1" w:styleId="Heading1Char">
    <w:name w:val="Heading 1 Char"/>
    <w:basedOn w:val="DefaultParagraphFont"/>
    <w:link w:val="Heading1"/>
    <w:uiPriority w:val="1"/>
    <w:rsid w:val="009A676D"/>
    <w:rPr>
      <w:rFonts w:asciiTheme="majorHAnsi" w:hAnsiTheme="majorHAnsi"/>
      <w:b/>
      <w:spacing w:val="4"/>
      <w:sz w:val="24"/>
      <w:szCs w:val="18"/>
    </w:rPr>
  </w:style>
  <w:style w:type="paragraph" w:styleId="Title">
    <w:name w:val="Title"/>
    <w:basedOn w:val="Normal"/>
    <w:link w:val="TitleChar"/>
    <w:uiPriority w:val="3"/>
    <w:qFormat/>
    <w:rsid w:val="009A676D"/>
    <w:pPr>
      <w:spacing w:after="40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9A676D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paragraph" w:customStyle="1" w:styleId="6CAF9737B3984B6DBEEE25C19D95E69D">
    <w:name w:val="6CAF9737B3984B6DBEEE25C19D95E69D"/>
    <w:rsid w:val="000E683A"/>
    <w:rPr>
      <w:lang w:eastAsia="en-US"/>
    </w:rPr>
  </w:style>
  <w:style w:type="paragraph" w:customStyle="1" w:styleId="D006112CD9874AF6B73A5912E8740397">
    <w:name w:val="D006112CD9874AF6B73A5912E8740397"/>
    <w:rsid w:val="000E683A"/>
    <w:rPr>
      <w:lang w:eastAsia="en-US"/>
    </w:rPr>
  </w:style>
  <w:style w:type="paragraph" w:customStyle="1" w:styleId="A109AF8E68FD42E6AB27B90F43E72734">
    <w:name w:val="A109AF8E68FD42E6AB27B90F43E72734"/>
    <w:rsid w:val="009A676D"/>
    <w:rPr>
      <w:lang w:eastAsia="en-US"/>
    </w:rPr>
  </w:style>
  <w:style w:type="paragraph" w:customStyle="1" w:styleId="A6B7F327D7694C2AAB1557CA430AB7D1">
    <w:name w:val="A6B7F327D7694C2AAB1557CA430AB7D1"/>
    <w:rsid w:val="009A676D"/>
    <w:rPr>
      <w:lang w:eastAsia="en-US"/>
    </w:rPr>
  </w:style>
  <w:style w:type="paragraph" w:customStyle="1" w:styleId="8EBD356D737648C9A060B5D6AA350011">
    <w:name w:val="8EBD356D737648C9A060B5D6AA350011"/>
    <w:rsid w:val="009A676D"/>
    <w:rPr>
      <w:lang w:eastAsia="en-US"/>
    </w:rPr>
  </w:style>
  <w:style w:type="paragraph" w:customStyle="1" w:styleId="0EEF930109E64EB992BF87ADF09E3817">
    <w:name w:val="0EEF930109E64EB992BF87ADF09E3817"/>
    <w:rsid w:val="009A676D"/>
    <w:rPr>
      <w:lang w:eastAsia="en-US"/>
    </w:rPr>
  </w:style>
  <w:style w:type="paragraph" w:customStyle="1" w:styleId="F4177813BD284BE59168C39D808AE348">
    <w:name w:val="F4177813BD284BE59168C39D808AE348"/>
    <w:rsid w:val="009A676D"/>
    <w:rPr>
      <w:lang w:eastAsia="en-US"/>
    </w:rPr>
  </w:style>
  <w:style w:type="paragraph" w:customStyle="1" w:styleId="DB0B1075DEEA467BB71EC107EF360A45">
    <w:name w:val="DB0B1075DEEA467BB71EC107EF360A45"/>
    <w:rsid w:val="009A676D"/>
    <w:rPr>
      <w:lang w:eastAsia="en-US"/>
    </w:rPr>
  </w:style>
  <w:style w:type="paragraph" w:customStyle="1" w:styleId="D1079286418F4F1FBC24FF2663BD3F47">
    <w:name w:val="D1079286418F4F1FBC24FF2663BD3F47"/>
    <w:rsid w:val="009A676D"/>
    <w:rPr>
      <w:lang w:eastAsia="en-US"/>
    </w:rPr>
  </w:style>
  <w:style w:type="paragraph" w:customStyle="1" w:styleId="A473C10354304EAA91451C9D1C44C683">
    <w:name w:val="A473C10354304EAA91451C9D1C44C683"/>
    <w:rsid w:val="009A676D"/>
    <w:rPr>
      <w:lang w:eastAsia="en-US"/>
    </w:rPr>
  </w:style>
  <w:style w:type="paragraph" w:customStyle="1" w:styleId="1CE9D62D214445419992A1C8D080A24C">
    <w:name w:val="1CE9D62D214445419992A1C8D080A24C"/>
    <w:rsid w:val="009A676D"/>
    <w:rPr>
      <w:lang w:eastAsia="en-US"/>
    </w:rPr>
  </w:style>
  <w:style w:type="paragraph" w:customStyle="1" w:styleId="980335869CFB41DDA8D1B444C531FE62">
    <w:name w:val="980335869CFB41DDA8D1B444C531FE62"/>
    <w:rsid w:val="009A676D"/>
    <w:rPr>
      <w:lang w:eastAsia="en-US"/>
    </w:rPr>
  </w:style>
  <w:style w:type="paragraph" w:customStyle="1" w:styleId="85FFD785E33A478F9F847140CD8CEB5B">
    <w:name w:val="85FFD785E33A478F9F847140CD8CEB5B"/>
    <w:rsid w:val="009A676D"/>
    <w:rPr>
      <w:lang w:eastAsia="en-US"/>
    </w:rPr>
  </w:style>
  <w:style w:type="paragraph" w:customStyle="1" w:styleId="5954C140648344EBAABCF9BC49A0A54A">
    <w:name w:val="5954C140648344EBAABCF9BC49A0A54A"/>
    <w:rsid w:val="009A676D"/>
    <w:rPr>
      <w:lang w:eastAsia="en-US"/>
    </w:rPr>
  </w:style>
  <w:style w:type="paragraph" w:customStyle="1" w:styleId="74DDB1FAB9AB4147900E5CB087A0A940">
    <w:name w:val="74DDB1FAB9AB4147900E5CB087A0A940"/>
    <w:rsid w:val="00B46451"/>
    <w:rPr>
      <w:lang w:eastAsia="en-US"/>
    </w:rPr>
  </w:style>
  <w:style w:type="paragraph" w:customStyle="1" w:styleId="F5104AAFA3C040C08AD8D01EFD3DD783">
    <w:name w:val="F5104AAFA3C040C08AD8D01EFD3DD783"/>
    <w:rsid w:val="00B46451"/>
    <w:rPr>
      <w:lang w:eastAsia="en-US"/>
    </w:rPr>
  </w:style>
  <w:style w:type="paragraph" w:customStyle="1" w:styleId="82DBD69E67F94840900B1C744FB57CBE">
    <w:name w:val="82DBD69E67F94840900B1C744FB57CBE"/>
    <w:rsid w:val="00B46451"/>
    <w:rPr>
      <w:lang w:eastAsia="en-US"/>
    </w:rPr>
  </w:style>
  <w:style w:type="paragraph" w:customStyle="1" w:styleId="89067FDD695E44F1BDABDE5CDB4908F9">
    <w:name w:val="89067FDD695E44F1BDABDE5CDB4908F9"/>
    <w:rsid w:val="00B46451"/>
    <w:rPr>
      <w:lang w:eastAsia="en-US"/>
    </w:rPr>
  </w:style>
  <w:style w:type="paragraph" w:customStyle="1" w:styleId="C6D502256142419E9989C9A29DAAB324">
    <w:name w:val="C6D502256142419E9989C9A29DAAB324"/>
    <w:rsid w:val="00A34735"/>
    <w:rPr>
      <w:lang w:val="en-IN" w:eastAsia="en-IN"/>
    </w:rPr>
  </w:style>
  <w:style w:type="paragraph" w:customStyle="1" w:styleId="A258550528214A74951253D8AFA54C88">
    <w:name w:val="A258550528214A74951253D8AFA54C88"/>
    <w:rsid w:val="00A34735"/>
    <w:rPr>
      <w:lang w:val="en-IN" w:eastAsia="en-IN"/>
    </w:rPr>
  </w:style>
  <w:style w:type="paragraph" w:customStyle="1" w:styleId="1E6EDBC6F2E842F288CB0FCD874751C6">
    <w:name w:val="1E6EDBC6F2E842F288CB0FCD874751C6"/>
    <w:rsid w:val="00A34735"/>
    <w:rPr>
      <w:lang w:val="en-IN" w:eastAsia="en-IN"/>
    </w:rPr>
  </w:style>
  <w:style w:type="paragraph" w:customStyle="1" w:styleId="9400AA9EE1E74F39887FDA480A896DDC">
    <w:name w:val="9400AA9EE1E74F39887FDA480A896DDC"/>
    <w:rsid w:val="00A34735"/>
    <w:rPr>
      <w:lang w:val="en-IN" w:eastAsia="en-IN"/>
    </w:rPr>
  </w:style>
  <w:style w:type="paragraph" w:customStyle="1" w:styleId="7B3C106394584E0BAA2656E9A406A1F9">
    <w:name w:val="7B3C106394584E0BAA2656E9A406A1F9"/>
    <w:rsid w:val="00A34735"/>
    <w:rPr>
      <w:lang w:val="en-IN" w:eastAsia="en-IN"/>
    </w:rPr>
  </w:style>
  <w:style w:type="paragraph" w:customStyle="1" w:styleId="1B5F17EC1EB747AC8BE819D7772C1047">
    <w:name w:val="1B5F17EC1EB747AC8BE819D7772C1047"/>
    <w:rsid w:val="00A34735"/>
    <w:rPr>
      <w:lang w:val="en-IN" w:eastAsia="en-IN"/>
    </w:rPr>
  </w:style>
  <w:style w:type="paragraph" w:customStyle="1" w:styleId="32570718F54F48C8BEEC308F991A1039">
    <w:name w:val="32570718F54F48C8BEEC308F991A1039"/>
    <w:rsid w:val="00A34735"/>
    <w:rPr>
      <w:lang w:val="en-IN" w:eastAsia="en-IN"/>
    </w:rPr>
  </w:style>
  <w:style w:type="paragraph" w:customStyle="1" w:styleId="3033E254ADDB41B091B37414082BC961">
    <w:name w:val="3033E254ADDB41B091B37414082BC961"/>
    <w:rsid w:val="00A34735"/>
    <w:rPr>
      <w:lang w:val="en-IN" w:eastAsia="en-IN"/>
    </w:rPr>
  </w:style>
  <w:style w:type="paragraph" w:customStyle="1" w:styleId="A8012F0FE8CA4C229B23F3174FE145F0">
    <w:name w:val="A8012F0FE8CA4C229B23F3174FE145F0"/>
    <w:rsid w:val="00A34735"/>
    <w:rPr>
      <w:lang w:val="en-IN" w:eastAsia="en-IN"/>
    </w:rPr>
  </w:style>
  <w:style w:type="paragraph" w:customStyle="1" w:styleId="E987700EF4AB4D56893CE202CC4074AE">
    <w:name w:val="E987700EF4AB4D56893CE202CC4074AE"/>
    <w:rsid w:val="00A34735"/>
    <w:rPr>
      <w:lang w:val="en-IN" w:eastAsia="en-IN"/>
    </w:rPr>
  </w:style>
  <w:style w:type="paragraph" w:customStyle="1" w:styleId="10A4C1CC3B4B4E0495D32D1B85E63F7F">
    <w:name w:val="10A4C1CC3B4B4E0495D32D1B85E63F7F"/>
    <w:rsid w:val="00A34735"/>
    <w:rPr>
      <w:lang w:val="en-IN" w:eastAsia="en-IN"/>
    </w:rPr>
  </w:style>
  <w:style w:type="paragraph" w:customStyle="1" w:styleId="4EBE016032E74CF4B4E579C02F242406">
    <w:name w:val="4EBE016032E74CF4B4E579C02F242406"/>
    <w:rsid w:val="00A34735"/>
    <w:rPr>
      <w:lang w:val="en-IN" w:eastAsia="en-IN"/>
    </w:rPr>
  </w:style>
  <w:style w:type="paragraph" w:customStyle="1" w:styleId="F5245296B62441CD9206DCB70B6BF3EC">
    <w:name w:val="F5245296B62441CD9206DCB70B6BF3EC"/>
    <w:rsid w:val="00A34735"/>
    <w:rPr>
      <w:lang w:val="en-IN" w:eastAsia="en-IN"/>
    </w:rPr>
  </w:style>
  <w:style w:type="paragraph" w:customStyle="1" w:styleId="45F06092432447AB840AB30D25CCA8B0">
    <w:name w:val="45F06092432447AB840AB30D25CCA8B0"/>
    <w:rsid w:val="00A34735"/>
    <w:rPr>
      <w:lang w:val="en-IN" w:eastAsia="en-IN"/>
    </w:rPr>
  </w:style>
  <w:style w:type="paragraph" w:customStyle="1" w:styleId="3033E254ADDB41B091B37414082BC9611">
    <w:name w:val="3033E254ADDB41B091B37414082BC961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A8012F0FE8CA4C229B23F3174FE145F01">
    <w:name w:val="A8012F0FE8CA4C229B23F3174FE145F0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E987700EF4AB4D56893CE202CC4074AE1">
    <w:name w:val="E987700EF4AB4D56893CE202CC4074AE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10A4C1CC3B4B4E0495D32D1B85E63F7F1">
    <w:name w:val="10A4C1CC3B4B4E0495D32D1B85E63F7F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4EBE016032E74CF4B4E579C02F2424061">
    <w:name w:val="4EBE016032E74CF4B4E579C02F242406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F5245296B62441CD9206DCB70B6BF3EC1">
    <w:name w:val="F5245296B62441CD9206DCB70B6BF3EC1"/>
    <w:rsid w:val="009871A8"/>
    <w:pPr>
      <w:spacing w:after="0" w:line="264" w:lineRule="auto"/>
    </w:pPr>
    <w:rPr>
      <w:spacing w:val="4"/>
      <w:sz w:val="18"/>
      <w:szCs w:val="18"/>
    </w:rPr>
  </w:style>
  <w:style w:type="paragraph" w:customStyle="1" w:styleId="489C37A3F78E4573B6F4390A3A4D220E">
    <w:name w:val="489C37A3F78E4573B6F4390A3A4D220E"/>
    <w:rsid w:val="009871A8"/>
    <w:pPr>
      <w:spacing w:after="0" w:line="264" w:lineRule="auto"/>
      <w:jc w:val="right"/>
      <w:outlineLvl w:val="1"/>
    </w:pPr>
    <w:rPr>
      <w:caps/>
      <w:spacing w:val="4"/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48</TotalTime>
  <Application>LibreOffice/5.1.6.2$Linux_X86_64 LibreOffice_project/10m0$Build-2</Application>
  <Pages>1</Pages>
  <Words>141</Words>
  <Characters>1129</Characters>
  <CharactersWithSpaces>1188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2018-08-24T14:50:11Z</dcterms:created>
  <dc:creator/>
  <dc:description/>
  <dc:language>en-US</dc:language>
  <cp:lastModifiedBy/>
  <dcterms:modified xsi:type="dcterms:W3CDTF">2018-08-24T15:01:22Z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Anumol@vidyatech.com</vt:lpwstr>
  </property>
  <property fmtid="{D5CDD505-2E9C-101B-9397-08002B2CF9AE}" pid="12" name="MSIP_Label_f42aa342-8706-4288-bd11-ebb85995028c_SetDate">
    <vt:lpwstr>2018-06-18T10:24:25.0319325Z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